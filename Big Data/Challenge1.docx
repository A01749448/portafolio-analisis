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DD1F" w14:textId="77777777" w:rsidR="00DE23B7" w:rsidRPr="00D55275" w:rsidRDefault="00DE23B7" w:rsidP="00DE23B7">
      <w:pPr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 w:rsidRPr="00D55275">
        <w:rPr>
          <w:rFonts w:ascii="Arial" w:eastAsia="Times New Roman" w:hAnsi="Arial" w:cs="Arial"/>
          <w:sz w:val="28"/>
          <w:szCs w:val="28"/>
          <w:lang w:eastAsia="es-MX"/>
        </w:rPr>
        <w:fldChar w:fldCharType="begin"/>
      </w:r>
      <w:r w:rsidRPr="00D55275">
        <w:rPr>
          <w:rFonts w:ascii="Arial" w:eastAsia="Times New Roman" w:hAnsi="Arial" w:cs="Arial"/>
          <w:sz w:val="28"/>
          <w:szCs w:val="28"/>
          <w:lang w:eastAsia="es-MX"/>
        </w:rPr>
        <w:instrText xml:space="preserve"> INCLUDEPICTURE "/var/folders/q9/0zb4zbkd3yj741rj66mtt2sh0000gn/T/com.microsoft.Word/WebArchiveCopyPasteTempFiles/page1image30716096" \* MERGEFORMATINET </w:instrText>
      </w:r>
      <w:r w:rsidRPr="00D55275">
        <w:rPr>
          <w:rFonts w:ascii="Arial" w:eastAsia="Times New Roman" w:hAnsi="Arial" w:cs="Arial"/>
          <w:sz w:val="28"/>
          <w:szCs w:val="28"/>
          <w:lang w:eastAsia="es-MX"/>
        </w:rPr>
        <w:fldChar w:fldCharType="separate"/>
      </w:r>
      <w:r w:rsidRPr="00D55275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3EA853D7" wp14:editId="5AA525B0">
            <wp:extent cx="4103370" cy="1066800"/>
            <wp:effectExtent l="0" t="0" r="0" b="0"/>
            <wp:docPr id="1" name="Imagen 1" descr="page1image3071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275">
        <w:rPr>
          <w:rFonts w:ascii="Arial" w:eastAsia="Times New Roman" w:hAnsi="Arial" w:cs="Arial"/>
          <w:sz w:val="28"/>
          <w:szCs w:val="28"/>
          <w:lang w:eastAsia="es-MX"/>
        </w:rPr>
        <w:fldChar w:fldCharType="end"/>
      </w:r>
    </w:p>
    <w:p w14:paraId="6102EDDD" w14:textId="77777777" w:rsidR="00DE23B7" w:rsidRPr="00D55275" w:rsidRDefault="00DE23B7" w:rsidP="00DE23B7">
      <w:pPr>
        <w:spacing w:before="100" w:beforeAutospacing="1" w:after="100" w:afterAutospacing="1"/>
        <w:ind w:left="708"/>
        <w:rPr>
          <w:rFonts w:ascii="Arial" w:eastAsia="Times New Roman" w:hAnsi="Arial" w:cs="Arial"/>
          <w:sz w:val="28"/>
          <w:szCs w:val="28"/>
          <w:lang w:eastAsia="es-MX"/>
        </w:rPr>
      </w:pPr>
    </w:p>
    <w:p w14:paraId="486C1DF0" w14:textId="77777777" w:rsidR="00DE23B7" w:rsidRPr="00D55275" w:rsidRDefault="00DE23B7" w:rsidP="00DE23B7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D55275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</w:p>
    <w:p w14:paraId="60D2BA77" w14:textId="77777777" w:rsidR="001E1000" w:rsidRDefault="00DE23B7" w:rsidP="001E1000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D55275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Instituto Tecnológico y de Estudios Superiores de Monterrey</w:t>
      </w:r>
    </w:p>
    <w:p w14:paraId="76C5542E" w14:textId="77A06F17" w:rsidR="00DE23B7" w:rsidRPr="00D55275" w:rsidRDefault="00DE23B7" w:rsidP="001E1000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D55275"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Campus </w:t>
      </w:r>
      <w:r w:rsidR="002A7AA2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Monterrey</w:t>
      </w:r>
    </w:p>
    <w:p w14:paraId="0B3B5A4E" w14:textId="77777777" w:rsidR="00DE23B7" w:rsidRPr="00D55275" w:rsidRDefault="00DE23B7" w:rsidP="00DE23B7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</w:p>
    <w:p w14:paraId="7F0423E5" w14:textId="7EC026F9" w:rsidR="00DE23B7" w:rsidRPr="00D55275" w:rsidRDefault="00DE23B7" w:rsidP="00DE23B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D55275"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Escuela de </w:t>
      </w:r>
      <w:r w:rsidR="00F562AF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I</w:t>
      </w:r>
      <w:r w:rsidRPr="00D55275"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ngeniería y </w:t>
      </w:r>
      <w:r w:rsidR="00F562AF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C</w:t>
      </w:r>
      <w:r w:rsidRPr="00D55275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iencias</w:t>
      </w:r>
    </w:p>
    <w:p w14:paraId="5CE205EB" w14:textId="77777777" w:rsidR="00DE23B7" w:rsidRPr="00D55275" w:rsidRDefault="00DE23B7" w:rsidP="00DE23B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660A00C7" w14:textId="564D6875" w:rsidR="00DE23B7" w:rsidRDefault="005408F3" w:rsidP="00DE23B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Inteligencia Artificial Avanzada para la Ciencia de Datos</w:t>
      </w:r>
    </w:p>
    <w:p w14:paraId="72AD30EF" w14:textId="770562EF" w:rsidR="002D120B" w:rsidRPr="00D55275" w:rsidRDefault="002D120B" w:rsidP="00DE23B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Big Data</w:t>
      </w:r>
    </w:p>
    <w:p w14:paraId="28CCCE87" w14:textId="332933C2" w:rsidR="00DE23B7" w:rsidRPr="00D55275" w:rsidRDefault="009177BB" w:rsidP="00DE23B7">
      <w:pPr>
        <w:jc w:val="center"/>
        <w:outlineLvl w:val="0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Challenge 1</w:t>
      </w:r>
    </w:p>
    <w:p w14:paraId="541BCAA9" w14:textId="77777777" w:rsidR="00DE23B7" w:rsidRPr="00D55275" w:rsidRDefault="00DE23B7" w:rsidP="00DE23B7">
      <w:pPr>
        <w:jc w:val="center"/>
        <w:outlineLvl w:val="0"/>
        <w:rPr>
          <w:rFonts w:ascii="Arial" w:eastAsia="Times New Roman" w:hAnsi="Arial" w:cs="Arial"/>
          <w:sz w:val="28"/>
          <w:szCs w:val="28"/>
          <w:lang w:eastAsia="es-MX"/>
        </w:rPr>
      </w:pPr>
    </w:p>
    <w:p w14:paraId="493AA962" w14:textId="4EB36215" w:rsidR="00DE23B7" w:rsidRPr="00D55275" w:rsidRDefault="00DE23B7" w:rsidP="00DE23B7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 w:rsidRPr="00D55275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Alumno:</w:t>
      </w:r>
    </w:p>
    <w:p w14:paraId="6A80F555" w14:textId="77777777" w:rsidR="00DE23B7" w:rsidRPr="00D55275" w:rsidRDefault="00DE23B7" w:rsidP="00DE23B7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 w:rsidRPr="00D55275">
        <w:rPr>
          <w:rFonts w:ascii="Arial" w:eastAsia="Times New Roman" w:hAnsi="Arial" w:cs="Arial"/>
          <w:sz w:val="28"/>
          <w:szCs w:val="28"/>
          <w:lang w:eastAsia="es-MX"/>
        </w:rPr>
        <w:t xml:space="preserve">Jorge Chávez Badillo </w:t>
      </w:r>
      <w:r w:rsidRPr="00D55275">
        <w:rPr>
          <w:rFonts w:ascii="Arial" w:eastAsia="Times New Roman" w:hAnsi="Arial" w:cs="Arial"/>
          <w:sz w:val="28"/>
          <w:szCs w:val="28"/>
          <w:lang w:eastAsia="es-MX"/>
        </w:rPr>
        <w:tab/>
        <w:t>A01749448</w:t>
      </w:r>
    </w:p>
    <w:p w14:paraId="7050AAD2" w14:textId="77777777" w:rsidR="00DE23B7" w:rsidRPr="00D55275" w:rsidRDefault="00DE23B7" w:rsidP="00DE23B7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61B63E89" w14:textId="77777777" w:rsidR="00DE23B7" w:rsidRPr="00D55275" w:rsidRDefault="00DE23B7" w:rsidP="00DE23B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D55275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Profesor:</w:t>
      </w:r>
    </w:p>
    <w:p w14:paraId="73F6B5C4" w14:textId="05D46DD7" w:rsidR="00DE23B7" w:rsidRPr="00D55275" w:rsidRDefault="0040357D" w:rsidP="0040357D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Felipe Castillo Rendón</w:t>
      </w:r>
    </w:p>
    <w:p w14:paraId="5AA824E6" w14:textId="77777777" w:rsidR="00DE23B7" w:rsidRPr="00D55275" w:rsidRDefault="00DE23B7" w:rsidP="00DE23B7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 w:rsidRPr="00D55275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Fecha:</w:t>
      </w:r>
    </w:p>
    <w:p w14:paraId="7F9C7FC4" w14:textId="62A707E6" w:rsidR="00DE23B7" w:rsidRDefault="00DE23B7" w:rsidP="005A097E">
      <w:pPr>
        <w:pStyle w:val="ListParagraph"/>
        <w:numPr>
          <w:ilvl w:val="0"/>
          <w:numId w:val="2"/>
        </w:numPr>
        <w:spacing w:before="100" w:beforeAutospacing="1" w:after="100" w:afterAutospacing="1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 w:rsidRPr="005A097E">
        <w:rPr>
          <w:rFonts w:ascii="Arial" w:eastAsia="Times New Roman" w:hAnsi="Arial" w:cs="Arial"/>
          <w:sz w:val="28"/>
          <w:szCs w:val="28"/>
          <w:lang w:eastAsia="es-MX"/>
        </w:rPr>
        <w:t xml:space="preserve">de </w:t>
      </w:r>
      <w:r w:rsidR="005A097E">
        <w:rPr>
          <w:rFonts w:ascii="Arial" w:eastAsia="Times New Roman" w:hAnsi="Arial" w:cs="Arial"/>
          <w:sz w:val="28"/>
          <w:szCs w:val="28"/>
          <w:lang w:eastAsia="es-MX"/>
        </w:rPr>
        <w:t>noviembre</w:t>
      </w:r>
      <w:r w:rsidRPr="005A097E">
        <w:rPr>
          <w:rFonts w:ascii="Arial" w:eastAsia="Times New Roman" w:hAnsi="Arial" w:cs="Arial"/>
          <w:sz w:val="28"/>
          <w:szCs w:val="28"/>
          <w:lang w:eastAsia="es-MX"/>
        </w:rPr>
        <w:t xml:space="preserve"> de 202</w:t>
      </w:r>
      <w:r w:rsidR="008E0BDD">
        <w:rPr>
          <w:rFonts w:ascii="Arial" w:eastAsia="Times New Roman" w:hAnsi="Arial" w:cs="Arial"/>
          <w:sz w:val="28"/>
          <w:szCs w:val="28"/>
          <w:lang w:eastAsia="es-MX"/>
        </w:rPr>
        <w:t>2</w:t>
      </w:r>
    </w:p>
    <w:p w14:paraId="31DE77D7" w14:textId="09C899B3" w:rsidR="00213781" w:rsidRDefault="002B1485" w:rsidP="002B1485">
      <w:pPr>
        <w:spacing w:line="360" w:lineRule="auto"/>
        <w:jc w:val="both"/>
        <w:rPr>
          <w:rFonts w:ascii="Arial" w:hAnsi="Arial" w:cs="Arial"/>
        </w:rPr>
      </w:pPr>
      <w:r w:rsidRPr="002B1485">
        <w:rPr>
          <w:rFonts w:ascii="Arial" w:hAnsi="Arial" w:cs="Arial"/>
        </w:rPr>
        <w:lastRenderedPageBreak/>
        <w:t xml:space="preserve">Debido a que </w:t>
      </w:r>
      <w:r>
        <w:rPr>
          <w:rFonts w:ascii="Arial" w:hAnsi="Arial" w:cs="Arial"/>
        </w:rPr>
        <w:t xml:space="preserve">tableau online no me dejaba acceder a mi cuenta para poder compartir el url de mi trabajo, </w:t>
      </w:r>
      <w:r w:rsidR="00073EDD">
        <w:rPr>
          <w:rFonts w:ascii="Arial" w:hAnsi="Arial" w:cs="Arial"/>
        </w:rPr>
        <w:t>la carpeta</w:t>
      </w:r>
      <w:r w:rsidR="000907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zip</w:t>
      </w:r>
      <w:r w:rsidR="005E1E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contiene el archivo twb utilizado para la solución de este challenge. </w:t>
      </w:r>
    </w:p>
    <w:p w14:paraId="74B88B08" w14:textId="77777777" w:rsidR="002B1485" w:rsidRPr="002B1485" w:rsidRDefault="002B1485" w:rsidP="002B1485">
      <w:pPr>
        <w:jc w:val="both"/>
        <w:rPr>
          <w:rFonts w:ascii="Arial" w:hAnsi="Arial" w:cs="Arial"/>
        </w:rPr>
      </w:pPr>
    </w:p>
    <w:sectPr w:rsidR="002B1485" w:rsidRPr="002B1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4587"/>
    <w:multiLevelType w:val="hybridMultilevel"/>
    <w:tmpl w:val="CA688928"/>
    <w:lvl w:ilvl="0" w:tplc="2130ABD6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C53C3"/>
    <w:multiLevelType w:val="hybridMultilevel"/>
    <w:tmpl w:val="8098D298"/>
    <w:lvl w:ilvl="0" w:tplc="90603648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12754">
    <w:abstractNumId w:val="1"/>
  </w:num>
  <w:num w:numId="2" w16cid:durableId="102717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A2"/>
    <w:rsid w:val="00073EDD"/>
    <w:rsid w:val="00090729"/>
    <w:rsid w:val="000A19FF"/>
    <w:rsid w:val="001E1000"/>
    <w:rsid w:val="002A7AA2"/>
    <w:rsid w:val="002B1485"/>
    <w:rsid w:val="002D120B"/>
    <w:rsid w:val="003F2AEF"/>
    <w:rsid w:val="0040357D"/>
    <w:rsid w:val="005408F3"/>
    <w:rsid w:val="005A097E"/>
    <w:rsid w:val="005E1E5B"/>
    <w:rsid w:val="00745931"/>
    <w:rsid w:val="008E0BDD"/>
    <w:rsid w:val="009177BB"/>
    <w:rsid w:val="00B65E5A"/>
    <w:rsid w:val="00DE23B7"/>
    <w:rsid w:val="00E2491C"/>
    <w:rsid w:val="00F531F7"/>
    <w:rsid w:val="00F562AF"/>
    <w:rsid w:val="00F8046B"/>
    <w:rsid w:val="00FA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69EFA"/>
  <w15:chartTrackingRefBased/>
  <w15:docId w15:val="{8E9DACE3-56CF-6046-8995-F4BAA2D0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gechb/Library/Group%20Containers/UBF8T346G9.Office/User%20Content.localized/Templates.localized/Instituto%20Tecnolo&#769;gico%20y%20de%20Estudios%20Superiores%20de%20Monterre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Instituto Tecnológico y de Estudios Superiores de Monterrey.dotx</Template>
  <TotalTime>7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Jorge Chávez Badillo</cp:lastModifiedBy>
  <cp:revision>21</cp:revision>
  <dcterms:created xsi:type="dcterms:W3CDTF">2022-12-01T00:05:00Z</dcterms:created>
  <dcterms:modified xsi:type="dcterms:W3CDTF">2022-12-01T00:14:00Z</dcterms:modified>
</cp:coreProperties>
</file>